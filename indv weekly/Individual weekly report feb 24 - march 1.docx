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F" w:rsidRDefault="00003269" w:rsidP="00ED54CF">
      <w:pPr>
        <w:jc w:val="center"/>
      </w:pPr>
      <w:r>
        <w:t>Sen</w:t>
      </w:r>
      <w:r w:rsidR="00ED54CF">
        <w:t>ior Projects</w:t>
      </w:r>
    </w:p>
    <w:p w:rsidR="00003269" w:rsidRDefault="0071271C" w:rsidP="00003269">
      <w:pPr>
        <w:jc w:val="center"/>
      </w:pPr>
      <w:r>
        <w:t>Spring</w:t>
      </w:r>
      <w:r w:rsidR="00C54A9D">
        <w:t xml:space="preserve"> 201</w:t>
      </w:r>
      <w:r>
        <w:t>6</w:t>
      </w:r>
    </w:p>
    <w:p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:rsidR="0071271C" w:rsidRDefault="0071271C" w:rsidP="00003269">
      <w:pPr>
        <w:jc w:val="center"/>
      </w:pPr>
    </w:p>
    <w:p w:rsidR="007C2CCE" w:rsidRDefault="007C2CCE" w:rsidP="00003269">
      <w:pPr>
        <w:jc w:val="center"/>
      </w:pPr>
      <w:r>
        <w:t>NAME: __</w:t>
      </w:r>
      <w:r w:rsidR="0071271C">
        <w:t>Khoa Tran__</w:t>
      </w:r>
      <w:r>
        <w:t xml:space="preserve">__ </w:t>
      </w:r>
      <w:r w:rsidR="0071271C">
        <w:tab/>
      </w:r>
      <w:r w:rsidR="0071271C">
        <w:tab/>
      </w:r>
      <w:r>
        <w:t xml:space="preserve">TEAM: </w:t>
      </w:r>
      <w:r w:rsidR="0071271C">
        <w:t>_</w:t>
      </w:r>
      <w:r w:rsidR="0071271C" w:rsidRPr="0071271C">
        <w:t>SP16-Online Card Game Simulator</w:t>
      </w:r>
      <w:r>
        <w:t>__</w:t>
      </w:r>
    </w:p>
    <w:p w:rsidR="00003269" w:rsidRDefault="00003269"/>
    <w:p w:rsidR="00003269" w:rsidRDefault="00003269">
      <w:r>
        <w:t xml:space="preserve">Period covered by this report: </w:t>
      </w:r>
      <w:r w:rsidR="0071271C">
        <w:t xml:space="preserve">From Feb </w:t>
      </w:r>
      <w:r w:rsidR="001245F6">
        <w:t>24</w:t>
      </w:r>
      <w:r w:rsidR="00154EA3">
        <w:t xml:space="preserve"> to </w:t>
      </w:r>
      <w:r w:rsidR="001245F6">
        <w:t>March 1</w:t>
      </w:r>
    </w:p>
    <w:p w:rsidR="0071271C" w:rsidRDefault="0071271C"/>
    <w:p w:rsidR="00003269" w:rsidRDefault="007C2CCE">
      <w:pPr>
        <w:rPr>
          <w:b/>
          <w:color w:val="FF0000"/>
          <w:u w:val="single"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:rsidR="0071271C" w:rsidRPr="007C2CCE" w:rsidRDefault="0071271C">
      <w:pPr>
        <w:rPr>
          <w:b/>
        </w:rPr>
      </w:pPr>
    </w:p>
    <w:p w:rsidR="00003269" w:rsidRDefault="00003269"/>
    <w:p w:rsidR="00003269" w:rsidRDefault="0071271C">
      <w:r>
        <w:t>1. Research Activities   ____</w:t>
      </w:r>
      <w:r w:rsidR="00DF58E5">
        <w:t>2</w:t>
      </w:r>
      <w:r>
        <w:t>____</w:t>
      </w:r>
      <w:r w:rsidR="00003269">
        <w:t xml:space="preserve"> Hours</w:t>
      </w:r>
    </w:p>
    <w:p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DF58E5">
      <w:r>
        <w:t>Design document research and planning</w:t>
      </w:r>
    </w:p>
    <w:p w:rsidR="0071271C" w:rsidRDefault="0071271C"/>
    <w:p w:rsidR="00003269" w:rsidRDefault="00003269">
      <w:r>
        <w:t xml:space="preserve">2. Out of class time meeting(s) </w:t>
      </w:r>
      <w:r w:rsidR="0071271C">
        <w:t>____</w:t>
      </w:r>
      <w:r w:rsidR="004131BC">
        <w:t>3</w:t>
      </w:r>
      <w:r w:rsidR="0071271C">
        <w:t xml:space="preserve">____ </w:t>
      </w:r>
      <w:r>
        <w:t>Hours</w:t>
      </w:r>
    </w:p>
    <w:p w:rsidR="00D2010F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4131BC">
      <w:r>
        <w:t>Skype on Friday to divide jobs</w:t>
      </w:r>
      <w:r w:rsidR="00DF58E5">
        <w:t xml:space="preserve"> and design document</w:t>
      </w:r>
    </w:p>
    <w:p w:rsidR="0071271C" w:rsidRDefault="0071271C"/>
    <w:p w:rsidR="00003269" w:rsidRDefault="00003269">
      <w:r>
        <w:t>3. Documentation Activities ____</w:t>
      </w:r>
      <w:r w:rsidR="00DF58E5">
        <w:t>1</w:t>
      </w:r>
      <w:r>
        <w:t>___ Hours (other than code documentation)</w:t>
      </w:r>
    </w:p>
    <w:p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E641F1" w:rsidRDefault="00DF58E5">
      <w:r>
        <w:t>Work on design document</w:t>
      </w:r>
    </w:p>
    <w:p w:rsidR="0071271C" w:rsidRDefault="0071271C"/>
    <w:p w:rsidR="00003269" w:rsidRDefault="00003269">
      <w:r>
        <w:t xml:space="preserve">4. Design </w:t>
      </w:r>
      <w:r w:rsidR="0071271C">
        <w:t>Activities _</w:t>
      </w:r>
      <w:r>
        <w:t>____</w:t>
      </w:r>
      <w:r w:rsidR="00DF58E5">
        <w:t>2</w:t>
      </w:r>
      <w:r w:rsidR="00154EA3">
        <w:t xml:space="preserve"> </w:t>
      </w:r>
      <w:r>
        <w:t>_____ Hours</w:t>
      </w:r>
    </w:p>
    <w:p w:rsidR="00003269" w:rsidRDefault="00003269">
      <w:r>
        <w:t>(e.g. Producing System Architecture/Design, etc.)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DF58E5">
      <w:r>
        <w:t xml:space="preserve">Design document and PowerPoint </w:t>
      </w:r>
    </w:p>
    <w:p w:rsidR="0071271C" w:rsidRDefault="0071271C"/>
    <w:p w:rsidR="00003269" w:rsidRDefault="00003269">
      <w:r>
        <w:t xml:space="preserve">5. Coding Activities </w:t>
      </w:r>
      <w:r w:rsidR="00711988">
        <w:t>(including code documentation</w:t>
      </w:r>
      <w:r w:rsidR="0071271C">
        <w:t>) _</w:t>
      </w:r>
      <w:r>
        <w:t>____</w:t>
      </w:r>
      <w:r w:rsidR="00DF58E5">
        <w:t>5</w:t>
      </w:r>
      <w:r>
        <w:t>___</w:t>
      </w:r>
      <w:r w:rsidR="0071271C">
        <w:t>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DF58E5">
      <w:r>
        <w:t xml:space="preserve">Works on resizable screen and resolution </w:t>
      </w:r>
    </w:p>
    <w:p w:rsidR="00003269" w:rsidRDefault="00003269"/>
    <w:p w:rsidR="00003269" w:rsidRDefault="00003269">
      <w:r>
        <w:t>6. Testing Activities   ______</w:t>
      </w:r>
      <w:r w:rsidR="004131BC">
        <w:t>1</w:t>
      </w:r>
      <w:r>
        <w:t>______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4131BC">
      <w:r>
        <w:t xml:space="preserve">Testing the </w:t>
      </w:r>
      <w:r w:rsidR="00DF58E5">
        <w:t>screen resolution</w:t>
      </w:r>
    </w:p>
    <w:p w:rsidR="0071271C" w:rsidRDefault="0071271C">
      <w:bookmarkStart w:id="0" w:name="_GoBack"/>
      <w:bookmarkEnd w:id="0"/>
    </w:p>
    <w:p w:rsidR="00003269" w:rsidRDefault="00003269">
      <w:r>
        <w:t>7. Other Project Related Activities ______</w:t>
      </w:r>
      <w:r w:rsidR="004131BC">
        <w:t>1</w:t>
      </w:r>
      <w:r>
        <w:t>_____ Hours</w:t>
      </w:r>
    </w:p>
    <w:p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71271C">
        <w:rPr>
          <w:b/>
        </w:rPr>
        <w:t>:</w:t>
      </w:r>
    </w:p>
    <w:p w:rsidR="00003269" w:rsidRDefault="00DF58E5">
      <w:r>
        <w:t>Still l</w:t>
      </w:r>
      <w:r w:rsidR="00030B52">
        <w:t xml:space="preserve">earning how to use the IDE on studio </w:t>
      </w:r>
      <w:proofErr w:type="spellStart"/>
      <w:r w:rsidR="00030B52">
        <w:t>Gamemaker</w:t>
      </w:r>
      <w:proofErr w:type="spellEnd"/>
    </w:p>
    <w:p w:rsidR="0071271C" w:rsidRDefault="0071271C"/>
    <w:p w:rsidR="00003269" w:rsidRDefault="00003269">
      <w:r>
        <w:t>8. Other Non-</w:t>
      </w:r>
      <w:proofErr w:type="gramStart"/>
      <w:r>
        <w:t>project</w:t>
      </w:r>
      <w:proofErr w:type="gramEnd"/>
      <w:r>
        <w:t xml:space="preserve"> Related Activities ___</w:t>
      </w:r>
      <w:r w:rsidR="0071271C">
        <w:t>0</w:t>
      </w:r>
      <w:r>
        <w:t>____ Hours</w:t>
      </w:r>
    </w:p>
    <w:p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:rsidR="0071271C" w:rsidRDefault="00D2010F">
      <w:pPr>
        <w:rPr>
          <w:b/>
        </w:rPr>
      </w:pPr>
      <w:r w:rsidRPr="00E32D26">
        <w:rPr>
          <w:b/>
        </w:rPr>
        <w:t>Explain:</w:t>
      </w:r>
    </w:p>
    <w:p w:rsidR="0071271C" w:rsidRPr="00E32D26" w:rsidRDefault="0071271C">
      <w:pPr>
        <w:rPr>
          <w:b/>
        </w:rPr>
      </w:pPr>
    </w:p>
    <w:p w:rsidR="00C605EA" w:rsidRDefault="00C605EA"/>
    <w:p w:rsidR="00C605EA" w:rsidRDefault="00C605EA">
      <w:r>
        <w:t>9. My project related planed activities for the coming week are:</w:t>
      </w:r>
    </w:p>
    <w:p w:rsidR="00C605EA" w:rsidRDefault="00DF58E5">
      <w:r>
        <w:t>Ethic documentation</w:t>
      </w:r>
    </w:p>
    <w:sectPr w:rsidR="00C605EA" w:rsidSect="00D20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206" w:rsidRDefault="00423206" w:rsidP="00BE1C2B">
      <w:r>
        <w:separator/>
      </w:r>
    </w:p>
  </w:endnote>
  <w:endnote w:type="continuationSeparator" w:id="0">
    <w:p w:rsidR="00423206" w:rsidRDefault="00423206" w:rsidP="00BE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2B" w:rsidRDefault="00BE1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2B" w:rsidRDefault="00BE1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2B" w:rsidRDefault="00BE1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206" w:rsidRDefault="00423206" w:rsidP="00BE1C2B">
      <w:r>
        <w:separator/>
      </w:r>
    </w:p>
  </w:footnote>
  <w:footnote w:type="continuationSeparator" w:id="0">
    <w:p w:rsidR="00423206" w:rsidRDefault="00423206" w:rsidP="00BE1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2B" w:rsidRDefault="00BE1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2B" w:rsidRDefault="00BE1C2B">
    <w:pPr>
      <w:pStyle w:val="Header"/>
    </w:pPr>
    <w:r>
      <w:t>Feb 24 – march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2B" w:rsidRDefault="00BE1C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1C"/>
    <w:rsid w:val="00003269"/>
    <w:rsid w:val="00030B52"/>
    <w:rsid w:val="00073C42"/>
    <w:rsid w:val="001245F6"/>
    <w:rsid w:val="00154EA3"/>
    <w:rsid w:val="002A3FEF"/>
    <w:rsid w:val="002B09E8"/>
    <w:rsid w:val="00394129"/>
    <w:rsid w:val="004131BC"/>
    <w:rsid w:val="00423206"/>
    <w:rsid w:val="006D3E72"/>
    <w:rsid w:val="00711988"/>
    <w:rsid w:val="0071271C"/>
    <w:rsid w:val="0077151B"/>
    <w:rsid w:val="007C089A"/>
    <w:rsid w:val="007C2CCE"/>
    <w:rsid w:val="007C7F44"/>
    <w:rsid w:val="00920C83"/>
    <w:rsid w:val="00A051FD"/>
    <w:rsid w:val="00BE1C2B"/>
    <w:rsid w:val="00C54A9D"/>
    <w:rsid w:val="00C605EA"/>
    <w:rsid w:val="00C64DDC"/>
    <w:rsid w:val="00D2010F"/>
    <w:rsid w:val="00DC0A1C"/>
    <w:rsid w:val="00DF58E5"/>
    <w:rsid w:val="00DF728B"/>
    <w:rsid w:val="00E32D26"/>
    <w:rsid w:val="00E50DC7"/>
    <w:rsid w:val="00E641F1"/>
    <w:rsid w:val="00ED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B5B87"/>
  <w15:docId w15:val="{52DE6618-68A0-4E2B-A606-22D24D61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E1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1C2B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E1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1C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a%20Tran\Desktop\Senior%20Project\Senior%20Projects%20Individual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Senior Projects Individual Weekly Report</Template>
  <TotalTime>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Tran, Khoa</dc:creator>
  <cp:lastModifiedBy>Khoa Tran</cp:lastModifiedBy>
  <cp:revision>5</cp:revision>
  <cp:lastPrinted>2012-09-17T06:57:00Z</cp:lastPrinted>
  <dcterms:created xsi:type="dcterms:W3CDTF">2016-03-02T03:23:00Z</dcterms:created>
  <dcterms:modified xsi:type="dcterms:W3CDTF">2016-04-28T18:20:00Z</dcterms:modified>
</cp:coreProperties>
</file>