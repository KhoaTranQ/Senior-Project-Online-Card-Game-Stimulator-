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Feb </w:t>
      </w:r>
      <w:r w:rsidR="004131BC">
        <w:t>17</w:t>
      </w:r>
      <w:r w:rsidR="00154EA3">
        <w:t xml:space="preserve"> to Feb </w:t>
      </w:r>
      <w:r w:rsidR="004131BC">
        <w:t>23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003269" w:rsidRDefault="00003269">
      <w:bookmarkStart w:id="0" w:name="_GoBack"/>
      <w:bookmarkEnd w:id="0"/>
    </w:p>
    <w:p w:rsidR="00003269" w:rsidRDefault="0071271C">
      <w:r>
        <w:t>1. Research Activities   ____</w:t>
      </w:r>
      <w:r w:rsidR="004131BC">
        <w:t>0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none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4131BC">
        <w:t>3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Skype on Friday to divide jobs</w:t>
      </w:r>
    </w:p>
    <w:p w:rsidR="0071271C" w:rsidRDefault="0071271C"/>
    <w:p w:rsidR="00003269" w:rsidRDefault="00003269">
      <w:r>
        <w:t>3. Documentation Activities ____</w:t>
      </w:r>
      <w:r w:rsidR="004131BC">
        <w:t>0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E641F1" w:rsidRDefault="004131BC">
      <w:r>
        <w:t>None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030B52">
        <w:t>1</w:t>
      </w:r>
      <w:r w:rsidR="00154EA3">
        <w:t xml:space="preserve"> 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030B52">
      <w:r>
        <w:t>I was in charge of making the Menu page for our project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4131BC">
        <w:t>2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Finishing the model for Main Menu</w:t>
      </w:r>
    </w:p>
    <w:p w:rsidR="00003269" w:rsidRDefault="00003269"/>
    <w:p w:rsidR="00003269" w:rsidRDefault="00003269">
      <w:r>
        <w:t>6. Testing Activities   ______</w:t>
      </w:r>
      <w:r w:rsidR="004131BC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4131BC">
      <w:r>
        <w:t>Testing the main Menu</w:t>
      </w:r>
    </w:p>
    <w:p w:rsidR="0071271C" w:rsidRDefault="0071271C"/>
    <w:p w:rsidR="00003269" w:rsidRDefault="00003269">
      <w:r>
        <w:t>7. Other Project Related Activities ______</w:t>
      </w:r>
      <w:r w:rsidR="004131BC">
        <w:t>1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003269" w:rsidRDefault="00030B52">
      <w:r>
        <w:t xml:space="preserve">Learning how to use the IDE on studio </w:t>
      </w:r>
      <w:proofErr w:type="spellStart"/>
      <w:r>
        <w:t>Gamemaker</w:t>
      </w:r>
      <w:proofErr w:type="spellEnd"/>
    </w:p>
    <w:p w:rsidR="0071271C" w:rsidRDefault="0071271C"/>
    <w:p w:rsidR="00003269" w:rsidRDefault="00003269">
      <w:r>
        <w:t>8. Other Non-project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D2010F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71271C">
      <w:pPr>
        <w:rPr>
          <w:b/>
        </w:rPr>
      </w:pPr>
    </w:p>
    <w:p w:rsidR="0071271C" w:rsidRPr="00E32D26" w:rsidRDefault="0071271C">
      <w:pPr>
        <w:rPr>
          <w:b/>
        </w:rPr>
      </w:pP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4131BC">
      <w:r>
        <w:t>Finish with the design plan and prepare for the presentation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183" w:rsidRDefault="00187183" w:rsidP="00D017D9">
      <w:r>
        <w:separator/>
      </w:r>
    </w:p>
  </w:endnote>
  <w:endnote w:type="continuationSeparator" w:id="0">
    <w:p w:rsidR="00187183" w:rsidRDefault="00187183" w:rsidP="00D0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183" w:rsidRDefault="00187183" w:rsidP="00D017D9">
      <w:r>
        <w:separator/>
      </w:r>
    </w:p>
  </w:footnote>
  <w:footnote w:type="continuationSeparator" w:id="0">
    <w:p w:rsidR="00187183" w:rsidRDefault="00187183" w:rsidP="00D0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Header"/>
    </w:pPr>
    <w:r>
      <w:t>Feb 17 - 23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7D9" w:rsidRDefault="00D01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1C"/>
    <w:rsid w:val="00003269"/>
    <w:rsid w:val="00030B52"/>
    <w:rsid w:val="00073C42"/>
    <w:rsid w:val="00154EA3"/>
    <w:rsid w:val="00186D25"/>
    <w:rsid w:val="00187183"/>
    <w:rsid w:val="002A3FEF"/>
    <w:rsid w:val="002B09E8"/>
    <w:rsid w:val="00394129"/>
    <w:rsid w:val="004131BC"/>
    <w:rsid w:val="00711988"/>
    <w:rsid w:val="0071271C"/>
    <w:rsid w:val="0077151B"/>
    <w:rsid w:val="007C089A"/>
    <w:rsid w:val="007C2CCE"/>
    <w:rsid w:val="00920C83"/>
    <w:rsid w:val="00A051FD"/>
    <w:rsid w:val="00AD04C6"/>
    <w:rsid w:val="00C54A9D"/>
    <w:rsid w:val="00C605EA"/>
    <w:rsid w:val="00C64DDC"/>
    <w:rsid w:val="00D017D9"/>
    <w:rsid w:val="00D2010F"/>
    <w:rsid w:val="00DC0A1C"/>
    <w:rsid w:val="00DF728B"/>
    <w:rsid w:val="00E32D26"/>
    <w:rsid w:val="00E50DC7"/>
    <w:rsid w:val="00E641F1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DFD3A"/>
  <w15:docId w15:val="{22B75BD5-759F-430C-A211-D3B4F96B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017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17D9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017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17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oa%20Tran\Desktop\Senior%20Project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Tran, Khoa</dc:creator>
  <cp:lastModifiedBy>Khoa Tran</cp:lastModifiedBy>
  <cp:revision>4</cp:revision>
  <cp:lastPrinted>2012-09-17T06:57:00Z</cp:lastPrinted>
  <dcterms:created xsi:type="dcterms:W3CDTF">2016-02-24T03:17:00Z</dcterms:created>
  <dcterms:modified xsi:type="dcterms:W3CDTF">2016-04-28T18:20:00Z</dcterms:modified>
</cp:coreProperties>
</file>