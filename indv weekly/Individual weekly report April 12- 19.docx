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010F" w:rsidRDefault="00003269" w:rsidP="00ED54CF">
      <w:pPr>
        <w:jc w:val="center"/>
      </w:pPr>
      <w:r>
        <w:t>Sen</w:t>
      </w:r>
      <w:r w:rsidR="00ED54CF">
        <w:t>ior Projects</w:t>
      </w:r>
    </w:p>
    <w:p w:rsidR="00003269" w:rsidRDefault="0071271C" w:rsidP="00003269">
      <w:pPr>
        <w:jc w:val="center"/>
      </w:pPr>
      <w:r>
        <w:t>Spring</w:t>
      </w:r>
      <w:r w:rsidR="00C54A9D">
        <w:t xml:space="preserve"> 201</w:t>
      </w:r>
      <w:r>
        <w:t>6</w:t>
      </w:r>
    </w:p>
    <w:p w:rsidR="00003269" w:rsidRDefault="00003269" w:rsidP="00003269">
      <w:pPr>
        <w:jc w:val="center"/>
      </w:pPr>
      <w:r w:rsidRPr="007C2CCE">
        <w:rPr>
          <w:b/>
        </w:rPr>
        <w:t>Individual</w:t>
      </w:r>
      <w:r>
        <w:t xml:space="preserve"> Weekly Report</w:t>
      </w:r>
    </w:p>
    <w:p w:rsidR="0071271C" w:rsidRDefault="0071271C" w:rsidP="00003269">
      <w:pPr>
        <w:jc w:val="center"/>
      </w:pPr>
    </w:p>
    <w:p w:rsidR="007C2CCE" w:rsidRDefault="007C2CCE" w:rsidP="00003269">
      <w:pPr>
        <w:jc w:val="center"/>
      </w:pPr>
      <w:r>
        <w:t>NAME: __</w:t>
      </w:r>
      <w:r w:rsidR="0071271C">
        <w:t>Khoa Tran__</w:t>
      </w:r>
      <w:r>
        <w:t xml:space="preserve">__ </w:t>
      </w:r>
      <w:r w:rsidR="0071271C">
        <w:tab/>
      </w:r>
      <w:r w:rsidR="0071271C">
        <w:tab/>
      </w:r>
      <w:r>
        <w:t xml:space="preserve">TEAM: </w:t>
      </w:r>
      <w:r w:rsidR="0071271C">
        <w:t>_</w:t>
      </w:r>
      <w:r w:rsidR="0071271C" w:rsidRPr="0071271C">
        <w:t>SP16-Online Card Game Simulator</w:t>
      </w:r>
      <w:r>
        <w:t>__</w:t>
      </w:r>
    </w:p>
    <w:p w:rsidR="00003269" w:rsidRDefault="00003269"/>
    <w:p w:rsidR="00003269" w:rsidRDefault="00003269">
      <w:r>
        <w:t xml:space="preserve">Period covered by this report: </w:t>
      </w:r>
      <w:r w:rsidR="0071271C">
        <w:t xml:space="preserve">From </w:t>
      </w:r>
      <w:r w:rsidR="001A60AC">
        <w:t>April 12 - 19</w:t>
      </w:r>
    </w:p>
    <w:p w:rsidR="0071271C" w:rsidRDefault="0071271C"/>
    <w:p w:rsidR="00003269" w:rsidRDefault="007C2CCE">
      <w:pPr>
        <w:rPr>
          <w:b/>
          <w:color w:val="FF0000"/>
          <w:u w:val="single"/>
        </w:rPr>
      </w:pPr>
      <w:bookmarkStart w:id="0" w:name="_GoBack"/>
      <w:r w:rsidRPr="00D2010F">
        <w:rPr>
          <w:b/>
          <w:u w:val="single"/>
        </w:rPr>
        <w:t>Describe</w:t>
      </w:r>
      <w:r w:rsidRPr="007C2CCE">
        <w:rPr>
          <w:b/>
        </w:rPr>
        <w:t xml:space="preserve"> briefly this week’s activities (if any) and estimate the amount of time devoted to each </w:t>
      </w:r>
      <w:bookmarkEnd w:id="0"/>
      <w:r w:rsidRPr="007C2CCE">
        <w:rPr>
          <w:b/>
        </w:rPr>
        <w:t xml:space="preserve">one. </w:t>
      </w:r>
      <w:r w:rsidRPr="00D2010F">
        <w:rPr>
          <w:b/>
          <w:color w:val="FF0000"/>
          <w:u w:val="single"/>
        </w:rPr>
        <w:t>MAKE SURE YOU SAVE A COPY OF EACH REPORT.</w:t>
      </w:r>
    </w:p>
    <w:p w:rsidR="0071271C" w:rsidRPr="007C2CCE" w:rsidRDefault="0071271C">
      <w:pPr>
        <w:rPr>
          <w:b/>
        </w:rPr>
      </w:pPr>
    </w:p>
    <w:p w:rsidR="00003269" w:rsidRDefault="00003269"/>
    <w:p w:rsidR="00003269" w:rsidRDefault="0071271C">
      <w:r>
        <w:t>1. Research Activities   ____</w:t>
      </w:r>
      <w:r w:rsidR="001A60AC">
        <w:t>0</w:t>
      </w:r>
      <w:r>
        <w:t>____</w:t>
      </w:r>
      <w:r w:rsidR="00003269">
        <w:t xml:space="preserve"> Hours</w:t>
      </w:r>
    </w:p>
    <w:p w:rsidR="00003269" w:rsidRDefault="00003269">
      <w:r>
        <w:t xml:space="preserve">(e.g., investigating API for xyz, searching the web for </w:t>
      </w:r>
      <w:proofErr w:type="spellStart"/>
      <w:r>
        <w:t>abc</w:t>
      </w:r>
      <w:proofErr w:type="spellEnd"/>
      <w:r>
        <w:t>., …)</w:t>
      </w:r>
    </w:p>
    <w:p w:rsidR="00003269" w:rsidRPr="00E32D26" w:rsidRDefault="00D2010F">
      <w:pPr>
        <w:rPr>
          <w:b/>
        </w:rPr>
      </w:pPr>
      <w:r w:rsidRPr="00E32D26">
        <w:rPr>
          <w:b/>
        </w:rPr>
        <w:t>Explain:</w:t>
      </w:r>
    </w:p>
    <w:p w:rsidR="00003269" w:rsidRDefault="00003269"/>
    <w:p w:rsidR="0071271C" w:rsidRDefault="0071271C"/>
    <w:p w:rsidR="00003269" w:rsidRDefault="00003269">
      <w:r>
        <w:t xml:space="preserve">2. Out of class time meeting(s) </w:t>
      </w:r>
      <w:r w:rsidR="0071271C">
        <w:t xml:space="preserve">____3____ </w:t>
      </w:r>
      <w:r>
        <w:t>Hours</w:t>
      </w:r>
    </w:p>
    <w:p w:rsidR="00D2010F" w:rsidRDefault="00D2010F" w:rsidP="00D2010F">
      <w:pPr>
        <w:rPr>
          <w:b/>
        </w:rPr>
      </w:pPr>
      <w:r w:rsidRPr="00E32D26">
        <w:rPr>
          <w:b/>
        </w:rPr>
        <w:t>Explain:</w:t>
      </w:r>
    </w:p>
    <w:p w:rsidR="00003269" w:rsidRDefault="0071271C">
      <w:r>
        <w:t xml:space="preserve">We meet for almost 3 hours on skype </w:t>
      </w:r>
      <w:r w:rsidR="001A60AC">
        <w:t>to assign Projects and progress report</w:t>
      </w:r>
    </w:p>
    <w:p w:rsidR="00003269" w:rsidRDefault="00003269"/>
    <w:p w:rsidR="0071271C" w:rsidRDefault="0071271C"/>
    <w:p w:rsidR="00003269" w:rsidRDefault="00003269">
      <w:r>
        <w:t>3. Documentation Activities ____</w:t>
      </w:r>
      <w:r w:rsidR="0071271C">
        <w:t>0</w:t>
      </w:r>
      <w:r>
        <w:t>___ Hours (other than code documentation)</w:t>
      </w:r>
    </w:p>
    <w:p w:rsidR="00003269" w:rsidRDefault="00003269">
      <w:r>
        <w:t xml:space="preserve">(e.g., producing requirements document, test plan documentation, </w:t>
      </w:r>
      <w:r w:rsidR="007C2CCE">
        <w:t xml:space="preserve">project related </w:t>
      </w:r>
      <w:r>
        <w:t>presentation, etc.)</w:t>
      </w:r>
    </w:p>
    <w:p w:rsidR="00003269" w:rsidRPr="004C6AED" w:rsidRDefault="00D2010F">
      <w:pPr>
        <w:rPr>
          <w:b/>
        </w:rPr>
      </w:pPr>
      <w:r w:rsidRPr="00E32D26">
        <w:rPr>
          <w:b/>
        </w:rPr>
        <w:t>Explain:</w:t>
      </w:r>
    </w:p>
    <w:p w:rsidR="0071271C" w:rsidRDefault="0071271C"/>
    <w:p w:rsidR="00003269" w:rsidRDefault="00003269">
      <w:r>
        <w:t xml:space="preserve">4. Design </w:t>
      </w:r>
      <w:r w:rsidR="0071271C">
        <w:t>Activities _</w:t>
      </w:r>
      <w:r>
        <w:t>____</w:t>
      </w:r>
      <w:r w:rsidR="001A60AC">
        <w:t>0</w:t>
      </w:r>
      <w:r>
        <w:t>_____ Hours</w:t>
      </w:r>
    </w:p>
    <w:p w:rsidR="00003269" w:rsidRDefault="00003269">
      <w:r>
        <w:t>(e.g. Producing System Architecture/Design, etc.)</w:t>
      </w:r>
    </w:p>
    <w:p w:rsidR="00003269" w:rsidRPr="004C6AED" w:rsidRDefault="00D2010F">
      <w:pPr>
        <w:rPr>
          <w:b/>
        </w:rPr>
      </w:pPr>
      <w:r w:rsidRPr="00E32D26">
        <w:rPr>
          <w:b/>
        </w:rPr>
        <w:t>Explain:</w:t>
      </w:r>
    </w:p>
    <w:p w:rsidR="0071271C" w:rsidRDefault="0071271C"/>
    <w:p w:rsidR="00003269" w:rsidRDefault="00003269">
      <w:r>
        <w:t xml:space="preserve">5. Coding Activities </w:t>
      </w:r>
      <w:r w:rsidR="00711988">
        <w:t>(including code documentation</w:t>
      </w:r>
      <w:r w:rsidR="0071271C">
        <w:t>) _</w:t>
      </w:r>
      <w:r>
        <w:t>____</w:t>
      </w:r>
      <w:r w:rsidR="001A60AC">
        <w:t>2</w:t>
      </w:r>
      <w:r>
        <w:t>___</w:t>
      </w:r>
      <w:r w:rsidR="0071271C">
        <w:t>_ Hours</w:t>
      </w:r>
    </w:p>
    <w:p w:rsidR="00003269" w:rsidRPr="00E32D26" w:rsidRDefault="00D2010F">
      <w:pPr>
        <w:rPr>
          <w:b/>
        </w:rPr>
      </w:pPr>
      <w:r w:rsidRPr="00E32D26">
        <w:rPr>
          <w:b/>
        </w:rPr>
        <w:t>Explain:</w:t>
      </w:r>
    </w:p>
    <w:p w:rsidR="00003269" w:rsidRDefault="001A60AC">
      <w:r>
        <w:t>Fix some minor errors and improve some functions in the project</w:t>
      </w:r>
    </w:p>
    <w:p w:rsidR="00003269" w:rsidRDefault="00003269"/>
    <w:p w:rsidR="004C6AED" w:rsidRDefault="004C6AED"/>
    <w:p w:rsidR="00003269" w:rsidRDefault="00003269">
      <w:r>
        <w:t>6. Testing Activities   ______</w:t>
      </w:r>
      <w:r w:rsidR="001A60AC">
        <w:t>1</w:t>
      </w:r>
      <w:r>
        <w:t>______ Hours</w:t>
      </w:r>
    </w:p>
    <w:p w:rsidR="00003269" w:rsidRPr="00E32D26" w:rsidRDefault="00D2010F">
      <w:pPr>
        <w:rPr>
          <w:b/>
        </w:rPr>
      </w:pPr>
      <w:r w:rsidRPr="00E32D26">
        <w:rPr>
          <w:b/>
        </w:rPr>
        <w:t>Explain:</w:t>
      </w:r>
    </w:p>
    <w:p w:rsidR="00003269" w:rsidRDefault="001A60AC">
      <w:r>
        <w:t>Test some of the newer functions that we added to the project</w:t>
      </w:r>
    </w:p>
    <w:p w:rsidR="0071271C" w:rsidRDefault="0071271C"/>
    <w:p w:rsidR="00003269" w:rsidRDefault="00003269">
      <w:r>
        <w:t>7. Other Project Related Activities ______</w:t>
      </w:r>
      <w:r w:rsidR="001A60AC">
        <w:t>0</w:t>
      </w:r>
      <w:r>
        <w:t>_____ Hours</w:t>
      </w:r>
    </w:p>
    <w:p w:rsidR="0071271C" w:rsidRPr="004C6AED" w:rsidRDefault="00711988">
      <w:pPr>
        <w:rPr>
          <w:b/>
        </w:rPr>
      </w:pPr>
      <w:r w:rsidRPr="00E32D26">
        <w:rPr>
          <w:b/>
        </w:rPr>
        <w:t>Explain</w:t>
      </w:r>
      <w:r w:rsidR="0071271C">
        <w:rPr>
          <w:b/>
        </w:rPr>
        <w:t>:</w:t>
      </w:r>
    </w:p>
    <w:p w:rsidR="0071271C" w:rsidRDefault="0071271C"/>
    <w:p w:rsidR="00003269" w:rsidRDefault="00003269">
      <w:r>
        <w:t>8. Other Non-project Related Activities ___</w:t>
      </w:r>
      <w:r w:rsidR="0071271C">
        <w:t>0</w:t>
      </w:r>
      <w:r>
        <w:t>____ Hours</w:t>
      </w:r>
    </w:p>
    <w:p w:rsidR="00003269" w:rsidRDefault="00003269">
      <w:r>
        <w:t>(e.g., reading for/preparing/</w:t>
      </w:r>
      <w:r w:rsidRPr="00711988">
        <w:rPr>
          <w:b/>
        </w:rPr>
        <w:t>non-project related</w:t>
      </w:r>
      <w:r>
        <w:t xml:space="preserve"> in-class presentation</w:t>
      </w:r>
      <w:r w:rsidR="00E32D26">
        <w:t>/report</w:t>
      </w:r>
      <w:r>
        <w:t>)</w:t>
      </w:r>
    </w:p>
    <w:p w:rsidR="00D2010F" w:rsidRDefault="00D2010F">
      <w:pPr>
        <w:rPr>
          <w:b/>
        </w:rPr>
      </w:pPr>
      <w:r w:rsidRPr="00E32D26">
        <w:rPr>
          <w:b/>
        </w:rPr>
        <w:t>Explain:</w:t>
      </w:r>
    </w:p>
    <w:p w:rsidR="00C605EA" w:rsidRDefault="00C605EA"/>
    <w:p w:rsidR="00C605EA" w:rsidRDefault="00C605EA">
      <w:r>
        <w:t>9. My project related planed activities for the coming week are:</w:t>
      </w:r>
    </w:p>
    <w:p w:rsidR="00C605EA" w:rsidRDefault="001A60AC">
      <w:r>
        <w:t>Complete the project and get ready for the final presentation</w:t>
      </w:r>
    </w:p>
    <w:sectPr w:rsidR="00C605EA" w:rsidSect="00D2010F">
      <w:headerReference w:type="default" r:id="rId6"/>
      <w:pgSz w:w="12240" w:h="15840"/>
      <w:pgMar w:top="864" w:right="1008" w:bottom="66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7BBE" w:rsidRDefault="00F87BBE" w:rsidP="00CE0977">
      <w:r>
        <w:separator/>
      </w:r>
    </w:p>
  </w:endnote>
  <w:endnote w:type="continuationSeparator" w:id="0">
    <w:p w:rsidR="00F87BBE" w:rsidRDefault="00F87BBE" w:rsidP="00CE09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7BBE" w:rsidRDefault="00F87BBE" w:rsidP="00CE0977">
      <w:r>
        <w:separator/>
      </w:r>
    </w:p>
  </w:footnote>
  <w:footnote w:type="continuationSeparator" w:id="0">
    <w:p w:rsidR="00F87BBE" w:rsidRDefault="00F87BBE" w:rsidP="00CE09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0977" w:rsidRDefault="00CE0977">
    <w:pPr>
      <w:pStyle w:val="Header"/>
    </w:pPr>
    <w:r>
      <w:t>April 12 - 19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71C"/>
    <w:rsid w:val="00003269"/>
    <w:rsid w:val="00073C42"/>
    <w:rsid w:val="001A60AC"/>
    <w:rsid w:val="002B09E8"/>
    <w:rsid w:val="00394129"/>
    <w:rsid w:val="004C6AED"/>
    <w:rsid w:val="00711988"/>
    <w:rsid w:val="0071271C"/>
    <w:rsid w:val="0077151B"/>
    <w:rsid w:val="007C089A"/>
    <w:rsid w:val="007C2CCE"/>
    <w:rsid w:val="00920C83"/>
    <w:rsid w:val="00A051FD"/>
    <w:rsid w:val="00C54A9D"/>
    <w:rsid w:val="00C605EA"/>
    <w:rsid w:val="00C64DDC"/>
    <w:rsid w:val="00CE0977"/>
    <w:rsid w:val="00D2010F"/>
    <w:rsid w:val="00DC0A1C"/>
    <w:rsid w:val="00DF728B"/>
    <w:rsid w:val="00E32D26"/>
    <w:rsid w:val="00E50DC7"/>
    <w:rsid w:val="00ED54CF"/>
    <w:rsid w:val="00F87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7858F2"/>
  <w15:docId w15:val="{B62C3DA2-1D0A-4112-A6CC-A7BD01721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CE09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E0977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CE097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CE097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17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rank0040\Downloads\Senior%20Projects%20Individual%20Weekly%20Repor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Senior Projects Individual Weekly Report</Template>
  <TotalTime>0</TotalTime>
  <Pages>1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CSCI4838 Senior Projects in Computer Science</vt:lpstr>
    </vt:vector>
  </TitlesOfParts>
  <Company>University of Houston-Clear Lake</Company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CSCI4838 Senior Projects in Computer Science</dc:title>
  <dc:creator>Khoa Tran</dc:creator>
  <cp:lastModifiedBy>Khoa Tran</cp:lastModifiedBy>
  <cp:revision>4</cp:revision>
  <cp:lastPrinted>2012-09-17T06:57:00Z</cp:lastPrinted>
  <dcterms:created xsi:type="dcterms:W3CDTF">2016-04-19T21:40:00Z</dcterms:created>
  <dcterms:modified xsi:type="dcterms:W3CDTF">2016-04-28T18:15:00Z</dcterms:modified>
</cp:coreProperties>
</file>