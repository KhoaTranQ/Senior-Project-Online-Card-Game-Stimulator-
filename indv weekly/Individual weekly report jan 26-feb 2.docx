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10F" w:rsidRDefault="00003269" w:rsidP="00ED54CF">
      <w:pPr>
        <w:jc w:val="center"/>
      </w:pPr>
      <w:r>
        <w:t>Sen</w:t>
      </w:r>
      <w:r w:rsidR="00ED54CF">
        <w:t>ior Projects</w:t>
      </w:r>
    </w:p>
    <w:p w:rsidR="00003269" w:rsidRDefault="0071271C" w:rsidP="00003269">
      <w:pPr>
        <w:jc w:val="center"/>
      </w:pPr>
      <w:r>
        <w:t>Spring</w:t>
      </w:r>
      <w:r w:rsidR="00C54A9D">
        <w:t xml:space="preserve"> 201</w:t>
      </w:r>
      <w:r>
        <w:t>6</w:t>
      </w:r>
    </w:p>
    <w:p w:rsidR="00003269" w:rsidRDefault="00003269" w:rsidP="00003269">
      <w:pPr>
        <w:jc w:val="center"/>
      </w:pPr>
      <w:r w:rsidRPr="007C2CCE">
        <w:rPr>
          <w:b/>
        </w:rPr>
        <w:t>Individual</w:t>
      </w:r>
      <w:r>
        <w:t xml:space="preserve"> Weekly Report</w:t>
      </w:r>
    </w:p>
    <w:p w:rsidR="0071271C" w:rsidRDefault="0071271C" w:rsidP="00003269">
      <w:pPr>
        <w:jc w:val="center"/>
      </w:pPr>
    </w:p>
    <w:p w:rsidR="007C2CCE" w:rsidRDefault="007C2CCE" w:rsidP="00003269">
      <w:pPr>
        <w:jc w:val="center"/>
      </w:pPr>
      <w:r>
        <w:t>NAME: __</w:t>
      </w:r>
      <w:r w:rsidR="0071271C">
        <w:t>Khoa Tran__</w:t>
      </w:r>
      <w:r>
        <w:t xml:space="preserve">__ </w:t>
      </w:r>
      <w:r w:rsidR="0071271C">
        <w:tab/>
      </w:r>
      <w:r w:rsidR="0071271C">
        <w:tab/>
      </w:r>
      <w:r>
        <w:t xml:space="preserve">TEAM: </w:t>
      </w:r>
      <w:r w:rsidR="0071271C">
        <w:t>_</w:t>
      </w:r>
      <w:r w:rsidR="0071271C" w:rsidRPr="0071271C">
        <w:t>SP16-Online Card Game Simulator</w:t>
      </w:r>
      <w:r>
        <w:t>__</w:t>
      </w:r>
    </w:p>
    <w:p w:rsidR="00003269" w:rsidRDefault="00003269"/>
    <w:p w:rsidR="00003269" w:rsidRDefault="00003269">
      <w:r>
        <w:t xml:space="preserve">Period covered by this report: </w:t>
      </w:r>
      <w:r w:rsidR="0071271C">
        <w:t xml:space="preserve">From Jan 26 </w:t>
      </w:r>
      <w:r>
        <w:t xml:space="preserve">to </w:t>
      </w:r>
      <w:r w:rsidR="0071271C">
        <w:t>Feb 2</w:t>
      </w:r>
    </w:p>
    <w:p w:rsidR="0071271C" w:rsidRDefault="0071271C"/>
    <w:p w:rsidR="00003269" w:rsidRDefault="007C2CCE">
      <w:pPr>
        <w:rPr>
          <w:b/>
          <w:color w:val="FF0000"/>
          <w:u w:val="single"/>
        </w:rPr>
      </w:pPr>
      <w:r w:rsidRPr="00D2010F">
        <w:rPr>
          <w:b/>
          <w:u w:val="single"/>
        </w:rPr>
        <w:t>Describe</w:t>
      </w:r>
      <w:r w:rsidRPr="007C2CCE">
        <w:rPr>
          <w:b/>
        </w:rPr>
        <w:t xml:space="preserve"> briefly this week’s activities (if any) and estimate the amount of time devoted to each one. </w:t>
      </w:r>
      <w:r w:rsidRPr="00D2010F">
        <w:rPr>
          <w:b/>
          <w:color w:val="FF0000"/>
          <w:u w:val="single"/>
        </w:rPr>
        <w:t>MAKE SURE YOU SAVE A COPY OF EACH REPORT.</w:t>
      </w:r>
    </w:p>
    <w:p w:rsidR="0071271C" w:rsidRPr="007C2CCE" w:rsidRDefault="0071271C">
      <w:pPr>
        <w:rPr>
          <w:b/>
        </w:rPr>
      </w:pPr>
    </w:p>
    <w:p w:rsidR="00003269" w:rsidRDefault="00003269"/>
    <w:p w:rsidR="00003269" w:rsidRDefault="0071271C">
      <w:r>
        <w:t>1. Research Activities   ____1____</w:t>
      </w:r>
      <w:r w:rsidR="00003269">
        <w:t xml:space="preserve"> Hours</w:t>
      </w:r>
    </w:p>
    <w:p w:rsidR="00003269" w:rsidRDefault="00003269">
      <w:r>
        <w:t xml:space="preserve">(e.g., investigating API for xyz, searching the web for </w:t>
      </w:r>
      <w:proofErr w:type="spellStart"/>
      <w:r>
        <w:t>abc</w:t>
      </w:r>
      <w:proofErr w:type="spellEnd"/>
      <w:r>
        <w:t>., …)</w:t>
      </w:r>
    </w:p>
    <w:p w:rsidR="00003269" w:rsidRPr="00E32D26" w:rsidRDefault="00D2010F">
      <w:pPr>
        <w:rPr>
          <w:b/>
        </w:rPr>
      </w:pPr>
      <w:r w:rsidRPr="00E32D26">
        <w:rPr>
          <w:b/>
        </w:rPr>
        <w:t>Explain:</w:t>
      </w:r>
    </w:p>
    <w:p w:rsidR="00003269" w:rsidRDefault="0071271C">
      <w:r>
        <w:t>We haven’t start on research for the project yet. Although we did spent some time to find Software and examples of similar projects to look at.</w:t>
      </w:r>
    </w:p>
    <w:p w:rsidR="00003269" w:rsidRDefault="00003269"/>
    <w:p w:rsidR="0071271C" w:rsidRDefault="0071271C"/>
    <w:p w:rsidR="00003269" w:rsidRDefault="00003269">
      <w:r>
        <w:t xml:space="preserve">2. Out of class time meeting(s) </w:t>
      </w:r>
      <w:r w:rsidR="0071271C">
        <w:t xml:space="preserve">____3____ </w:t>
      </w:r>
      <w:r>
        <w:t>Hours</w:t>
      </w:r>
    </w:p>
    <w:p w:rsidR="00D2010F" w:rsidRDefault="00D2010F" w:rsidP="00D2010F">
      <w:pPr>
        <w:rPr>
          <w:b/>
        </w:rPr>
      </w:pPr>
      <w:r w:rsidRPr="00E32D26">
        <w:rPr>
          <w:b/>
        </w:rPr>
        <w:t>Explain:</w:t>
      </w:r>
    </w:p>
    <w:p w:rsidR="00003269" w:rsidRDefault="0071271C">
      <w:r>
        <w:t>We meet for almost 3 hours on skype to talk about the Team Charter assignment. We also discuss a bit about what we want to cover in our project.</w:t>
      </w:r>
    </w:p>
    <w:p w:rsidR="00003269" w:rsidRDefault="00003269"/>
    <w:p w:rsidR="0071271C" w:rsidRDefault="0071271C"/>
    <w:p w:rsidR="00003269" w:rsidRDefault="00003269">
      <w:r>
        <w:t>3. Documentation Activities ____</w:t>
      </w:r>
      <w:r w:rsidR="0071271C">
        <w:t>0</w:t>
      </w:r>
      <w:r>
        <w:t>___ Hours (other than code documentation)</w:t>
      </w:r>
    </w:p>
    <w:p w:rsidR="00003269" w:rsidRDefault="00003269">
      <w:r>
        <w:t xml:space="preserve">(e.g., producing requirements document, test plan documentation, </w:t>
      </w:r>
      <w:r w:rsidR="007C2CCE">
        <w:t xml:space="preserve">project related </w:t>
      </w:r>
      <w:r>
        <w:t>presentation, etc.)</w:t>
      </w:r>
    </w:p>
    <w:p w:rsidR="00D2010F" w:rsidRPr="00E32D26" w:rsidRDefault="00D2010F" w:rsidP="00D2010F">
      <w:pPr>
        <w:rPr>
          <w:b/>
        </w:rPr>
      </w:pPr>
      <w:r w:rsidRPr="00E32D26">
        <w:rPr>
          <w:b/>
        </w:rPr>
        <w:t>Explain:</w:t>
      </w:r>
    </w:p>
    <w:p w:rsidR="00003269" w:rsidRDefault="0071271C">
      <w:r>
        <w:t>We haven’t start in research or Coding yet.</w:t>
      </w:r>
    </w:p>
    <w:p w:rsidR="00003269" w:rsidRDefault="00003269"/>
    <w:p w:rsidR="0071271C" w:rsidRDefault="0071271C"/>
    <w:p w:rsidR="00003269" w:rsidRDefault="00003269">
      <w:r>
        <w:t xml:space="preserve">4. Design </w:t>
      </w:r>
      <w:r w:rsidR="0071271C">
        <w:t>Activities _</w:t>
      </w:r>
      <w:r>
        <w:t>____</w:t>
      </w:r>
      <w:r w:rsidR="0071271C">
        <w:t>0.5</w:t>
      </w:r>
      <w:r>
        <w:t>_____ Hours</w:t>
      </w:r>
    </w:p>
    <w:p w:rsidR="00003269" w:rsidRDefault="00003269">
      <w:r>
        <w:t>(e.g. Producing System Architecture/Design, etc.)</w:t>
      </w:r>
    </w:p>
    <w:p w:rsidR="00003269" w:rsidRPr="00E32D26" w:rsidRDefault="00D2010F">
      <w:pPr>
        <w:rPr>
          <w:b/>
        </w:rPr>
      </w:pPr>
      <w:r w:rsidRPr="00E32D26">
        <w:rPr>
          <w:b/>
        </w:rPr>
        <w:t>Explain:</w:t>
      </w:r>
    </w:p>
    <w:p w:rsidR="00003269" w:rsidRDefault="0071271C">
      <w:r>
        <w:t>We talk about how we want our design to come out. We decide that the project will be code in C# with visual studio 2013 or 2015.</w:t>
      </w:r>
    </w:p>
    <w:p w:rsidR="00003269" w:rsidRDefault="00003269"/>
    <w:p w:rsidR="0071271C" w:rsidRDefault="0071271C"/>
    <w:p w:rsidR="00003269" w:rsidRDefault="00003269">
      <w:r>
        <w:t xml:space="preserve">5. Coding Activities </w:t>
      </w:r>
      <w:r w:rsidR="00711988">
        <w:t>(including code documentation</w:t>
      </w:r>
      <w:r w:rsidR="0071271C">
        <w:t>) _</w:t>
      </w:r>
      <w:r>
        <w:t>____</w:t>
      </w:r>
      <w:r w:rsidR="0071271C">
        <w:t>0</w:t>
      </w:r>
      <w:r>
        <w:t>___</w:t>
      </w:r>
      <w:r w:rsidR="0071271C">
        <w:t>_ Hours</w:t>
      </w:r>
    </w:p>
    <w:p w:rsidR="00003269" w:rsidRPr="00E32D26" w:rsidRDefault="00D2010F">
      <w:pPr>
        <w:rPr>
          <w:b/>
        </w:rPr>
      </w:pPr>
      <w:r w:rsidRPr="00E32D26">
        <w:rPr>
          <w:b/>
        </w:rPr>
        <w:t>Explain:</w:t>
      </w:r>
    </w:p>
    <w:p w:rsidR="00003269" w:rsidRDefault="0071271C">
      <w:r>
        <w:t>We still haven’t finish with the design parts.</w:t>
      </w:r>
    </w:p>
    <w:p w:rsidR="0071271C" w:rsidRDefault="0071271C"/>
    <w:p w:rsidR="00003269" w:rsidRDefault="00003269"/>
    <w:p w:rsidR="00003269" w:rsidRDefault="00003269">
      <w:r>
        <w:t>6. Testing Activities   ______</w:t>
      </w:r>
      <w:r w:rsidR="0071271C">
        <w:t>0</w:t>
      </w:r>
      <w:r>
        <w:t>______ Hours</w:t>
      </w:r>
    </w:p>
    <w:p w:rsidR="00003269" w:rsidRPr="00E32D26" w:rsidRDefault="00D2010F">
      <w:pPr>
        <w:rPr>
          <w:b/>
        </w:rPr>
      </w:pPr>
      <w:r w:rsidRPr="00E32D26">
        <w:rPr>
          <w:b/>
        </w:rPr>
        <w:t>Explain:</w:t>
      </w:r>
    </w:p>
    <w:p w:rsidR="00003269" w:rsidRDefault="0071271C">
      <w:r>
        <w:t>We haven’t start on the project yet.</w:t>
      </w:r>
    </w:p>
    <w:p w:rsidR="00003269" w:rsidRDefault="00003269"/>
    <w:p w:rsidR="0071271C" w:rsidRDefault="0071271C"/>
    <w:p w:rsidR="00003269" w:rsidRDefault="00003269">
      <w:r>
        <w:t>7. Other Project Related Activities ______</w:t>
      </w:r>
      <w:r w:rsidR="0071271C">
        <w:t>1</w:t>
      </w:r>
      <w:r>
        <w:t>_____ Hours</w:t>
      </w:r>
    </w:p>
    <w:p w:rsidR="00003269" w:rsidRPr="00E32D26" w:rsidRDefault="00711988">
      <w:pPr>
        <w:rPr>
          <w:b/>
        </w:rPr>
      </w:pPr>
      <w:r w:rsidRPr="00E32D26">
        <w:rPr>
          <w:b/>
        </w:rPr>
        <w:t>Explain</w:t>
      </w:r>
      <w:r w:rsidR="0071271C">
        <w:rPr>
          <w:b/>
        </w:rPr>
        <w:t>:</w:t>
      </w:r>
    </w:p>
    <w:p w:rsidR="00003269" w:rsidRDefault="0071271C">
      <w:r>
        <w:lastRenderedPageBreak/>
        <w:t>Read some basics on C# development</w:t>
      </w:r>
    </w:p>
    <w:p w:rsidR="00003269" w:rsidRDefault="00003269"/>
    <w:p w:rsidR="0071271C" w:rsidRDefault="0071271C"/>
    <w:p w:rsidR="0071271C" w:rsidRDefault="0071271C"/>
    <w:p w:rsidR="00003269" w:rsidRDefault="00003269">
      <w:r>
        <w:t>8. Other Non-project Related Activities ___</w:t>
      </w:r>
      <w:r w:rsidR="0071271C">
        <w:t>0</w:t>
      </w:r>
      <w:r>
        <w:t>____ Hours</w:t>
      </w:r>
    </w:p>
    <w:p w:rsidR="00003269" w:rsidRDefault="00003269">
      <w:r>
        <w:t>(e.g., reading for/preparing/</w:t>
      </w:r>
      <w:r w:rsidRPr="00711988">
        <w:rPr>
          <w:b/>
        </w:rPr>
        <w:t>non-project related</w:t>
      </w:r>
      <w:r>
        <w:t xml:space="preserve"> in-class presentation</w:t>
      </w:r>
      <w:r w:rsidR="00E32D26">
        <w:t>/report</w:t>
      </w:r>
      <w:r>
        <w:t>)</w:t>
      </w:r>
    </w:p>
    <w:p w:rsidR="00D2010F" w:rsidRDefault="00D2010F">
      <w:pPr>
        <w:rPr>
          <w:b/>
        </w:rPr>
      </w:pPr>
      <w:r w:rsidRPr="00E32D26">
        <w:rPr>
          <w:b/>
        </w:rPr>
        <w:t>Explain:</w:t>
      </w:r>
    </w:p>
    <w:p w:rsidR="0071271C" w:rsidRDefault="0071271C">
      <w:pPr>
        <w:rPr>
          <w:b/>
        </w:rPr>
      </w:pPr>
    </w:p>
    <w:p w:rsidR="0071271C" w:rsidRPr="00E32D26" w:rsidRDefault="0071271C">
      <w:pPr>
        <w:rPr>
          <w:b/>
        </w:rPr>
      </w:pPr>
    </w:p>
    <w:p w:rsidR="00C605EA" w:rsidRDefault="00C605EA"/>
    <w:p w:rsidR="00C605EA" w:rsidRDefault="00C605EA">
      <w:r>
        <w:t>9. My project related planed activities for the coming week are:</w:t>
      </w:r>
    </w:p>
    <w:p w:rsidR="00C605EA" w:rsidRDefault="00A051FD">
      <w:r>
        <w:t>Since we want our simulator to cover a wide variety of card games. We divine our group into separate sub groups that cover different type of card games. For the Upcoming week we hope to be able to finish with our design and start with the coding.</w:t>
      </w:r>
    </w:p>
    <w:sectPr w:rsidR="00C605EA" w:rsidSect="00D2010F">
      <w:headerReference w:type="even" r:id="rId6"/>
      <w:headerReference w:type="default" r:id="rId7"/>
      <w:footerReference w:type="even" r:id="rId8"/>
      <w:footerReference w:type="default" r:id="rId9"/>
      <w:headerReference w:type="first" r:id="rId10"/>
      <w:footerReference w:type="first" r:id="rId11"/>
      <w:pgSz w:w="12240" w:h="15840"/>
      <w:pgMar w:top="864" w:right="1008" w:bottom="66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F68" w:rsidRDefault="00774F68" w:rsidP="00776246">
      <w:r>
        <w:separator/>
      </w:r>
    </w:p>
  </w:endnote>
  <w:endnote w:type="continuationSeparator" w:id="0">
    <w:p w:rsidR="00774F68" w:rsidRDefault="00774F68" w:rsidP="00776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246" w:rsidRDefault="00776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246" w:rsidRDefault="007762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246" w:rsidRDefault="00776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F68" w:rsidRDefault="00774F68" w:rsidP="00776246">
      <w:r>
        <w:separator/>
      </w:r>
    </w:p>
  </w:footnote>
  <w:footnote w:type="continuationSeparator" w:id="0">
    <w:p w:rsidR="00774F68" w:rsidRDefault="00774F68" w:rsidP="00776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246" w:rsidRDefault="00776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246" w:rsidRDefault="00776246">
    <w:pPr>
      <w:pStyle w:val="Header"/>
    </w:pPr>
    <w:r>
      <w:t xml:space="preserve">Jan 2 – </w:t>
    </w:r>
    <w:proofErr w:type="spellStart"/>
    <w:r>
      <w:t>feb</w:t>
    </w:r>
    <w:proofErr w:type="spellEnd"/>
    <w:r>
      <w:t xml:space="preserve"> 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246" w:rsidRDefault="007762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71C"/>
    <w:rsid w:val="00003269"/>
    <w:rsid w:val="00073C42"/>
    <w:rsid w:val="002B09E8"/>
    <w:rsid w:val="00394129"/>
    <w:rsid w:val="00711988"/>
    <w:rsid w:val="0071271C"/>
    <w:rsid w:val="0077151B"/>
    <w:rsid w:val="00774F68"/>
    <w:rsid w:val="00776246"/>
    <w:rsid w:val="007C089A"/>
    <w:rsid w:val="007C2CCE"/>
    <w:rsid w:val="00920C83"/>
    <w:rsid w:val="00A051FD"/>
    <w:rsid w:val="00C54A9D"/>
    <w:rsid w:val="00C605EA"/>
    <w:rsid w:val="00C64DDC"/>
    <w:rsid w:val="00D2010F"/>
    <w:rsid w:val="00DC0A1C"/>
    <w:rsid w:val="00DF728B"/>
    <w:rsid w:val="00E32D26"/>
    <w:rsid w:val="00E50DC7"/>
    <w:rsid w:val="00ED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E8B6D"/>
  <w15:docId w15:val="{B62C3DA2-1D0A-4112-A6CC-A7BD01721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76246"/>
    <w:pPr>
      <w:tabs>
        <w:tab w:val="center" w:pos="4680"/>
        <w:tab w:val="right" w:pos="9360"/>
      </w:tabs>
    </w:pPr>
  </w:style>
  <w:style w:type="character" w:customStyle="1" w:styleId="HeaderChar">
    <w:name w:val="Header Char"/>
    <w:basedOn w:val="DefaultParagraphFont"/>
    <w:link w:val="Header"/>
    <w:rsid w:val="00776246"/>
    <w:rPr>
      <w:sz w:val="24"/>
      <w:szCs w:val="24"/>
    </w:rPr>
  </w:style>
  <w:style w:type="paragraph" w:styleId="Footer">
    <w:name w:val="footer"/>
    <w:basedOn w:val="Normal"/>
    <w:link w:val="FooterChar"/>
    <w:unhideWhenUsed/>
    <w:rsid w:val="00776246"/>
    <w:pPr>
      <w:tabs>
        <w:tab w:val="center" w:pos="4680"/>
        <w:tab w:val="right" w:pos="9360"/>
      </w:tabs>
    </w:pPr>
  </w:style>
  <w:style w:type="character" w:customStyle="1" w:styleId="FooterChar">
    <w:name w:val="Footer Char"/>
    <w:basedOn w:val="DefaultParagraphFont"/>
    <w:link w:val="Footer"/>
    <w:rsid w:val="00776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17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k0040\Downloads\Senior%20Projects%20Individual%20Weekly%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Senior Projects Individual Weekly Report</Template>
  <TotalTime>14</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CSCI4838 Senior Projects in Computer Science</vt:lpstr>
    </vt:vector>
  </TitlesOfParts>
  <Company>University of Houston-Clear Lake</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CSCI4838 Senior Projects in Computer Science</dc:title>
  <dc:creator>Tran, Khoa</dc:creator>
  <cp:lastModifiedBy>Khoa Tran</cp:lastModifiedBy>
  <cp:revision>2</cp:revision>
  <cp:lastPrinted>2012-09-17T06:57:00Z</cp:lastPrinted>
  <dcterms:created xsi:type="dcterms:W3CDTF">2016-02-03T19:56:00Z</dcterms:created>
  <dcterms:modified xsi:type="dcterms:W3CDTF">2016-04-28T18:17:00Z</dcterms:modified>
</cp:coreProperties>
</file>