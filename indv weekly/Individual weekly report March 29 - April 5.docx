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811357">
        <w:t>March 29 – April 5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6B548C">
        <w:t>7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6B548C">
      <w:r>
        <w:t xml:space="preserve">Networking for multiplayer, research for </w:t>
      </w:r>
      <w:r w:rsidR="00811357">
        <w:t>Test Plan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811357">
        <w:t>6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Skype on Friday to divide jobs</w:t>
      </w:r>
      <w:r w:rsidR="00DF58E5">
        <w:t xml:space="preserve"> </w:t>
      </w:r>
      <w:r w:rsidR="006B548C">
        <w:t xml:space="preserve">and </w:t>
      </w:r>
      <w:r w:rsidR="006A4600">
        <w:t>show what we working on</w:t>
      </w:r>
    </w:p>
    <w:p w:rsidR="00811357" w:rsidRDefault="00811357">
      <w:r>
        <w:t>Face to face meeting on Monday to finish PowerPoint for test plan</w:t>
      </w:r>
    </w:p>
    <w:p w:rsidR="0071271C" w:rsidRDefault="0071271C"/>
    <w:p w:rsidR="00003269" w:rsidRDefault="00003269">
      <w:r>
        <w:t>3. Documentation Activities ____</w:t>
      </w:r>
      <w:r w:rsidR="00811357">
        <w:t>3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71271C" w:rsidRDefault="00811357">
      <w:r>
        <w:t>Test Plan document and power point</w:t>
      </w:r>
    </w:p>
    <w:p w:rsidR="00811357" w:rsidRDefault="00811357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6A4600">
        <w:t>2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6B548C">
      <w:r>
        <w:t>Design client for multiplayers</w:t>
      </w:r>
    </w:p>
    <w:p w:rsidR="0071271C" w:rsidRDefault="0071271C">
      <w:bookmarkStart w:id="0" w:name="_GoBack"/>
      <w:bookmarkEnd w:id="0"/>
    </w:p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6A4600">
        <w:t>4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6B548C">
      <w:r>
        <w:t>Code part of the client for Multiplayer</w:t>
      </w:r>
    </w:p>
    <w:p w:rsidR="00003269" w:rsidRDefault="00003269"/>
    <w:p w:rsidR="00003269" w:rsidRDefault="00003269">
      <w:r>
        <w:t>6. Testing Activities   ______</w:t>
      </w:r>
      <w:r w:rsidR="00811357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811357">
      <w:r>
        <w:t xml:space="preserve">Port </w:t>
      </w:r>
      <w:proofErr w:type="spellStart"/>
      <w:r>
        <w:t>Fowarding</w:t>
      </w:r>
      <w:proofErr w:type="spellEnd"/>
    </w:p>
    <w:p w:rsidR="0071271C" w:rsidRDefault="0071271C"/>
    <w:p w:rsidR="00003269" w:rsidRDefault="00003269">
      <w:r>
        <w:t>7. Other Project Related Activities ______</w:t>
      </w:r>
      <w:r w:rsidR="006A4600">
        <w:t>0</w:t>
      </w:r>
      <w:r>
        <w:t>_____ Hours</w:t>
      </w:r>
    </w:p>
    <w:p w:rsidR="00003269" w:rsidRPr="007E3097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71271C" w:rsidRDefault="0071271C"/>
    <w:p w:rsidR="00003269" w:rsidRDefault="00003269">
      <w:r>
        <w:t>8. Other Non-project Related Activities ___</w:t>
      </w:r>
      <w:r w:rsidR="00811357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811357">
      <w:r>
        <w:t>Finishing up Networking</w:t>
      </w:r>
    </w:p>
    <w:sectPr w:rsidR="00C605EA" w:rsidSect="00D2010F">
      <w:headerReference w:type="default" r:id="rId6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11" w:rsidRDefault="00FD0311" w:rsidP="00374DBF">
      <w:r>
        <w:separator/>
      </w:r>
    </w:p>
  </w:endnote>
  <w:endnote w:type="continuationSeparator" w:id="0">
    <w:p w:rsidR="00FD0311" w:rsidRDefault="00FD0311" w:rsidP="0037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11" w:rsidRDefault="00FD0311" w:rsidP="00374DBF">
      <w:r>
        <w:separator/>
      </w:r>
    </w:p>
  </w:footnote>
  <w:footnote w:type="continuationSeparator" w:id="0">
    <w:p w:rsidR="00FD0311" w:rsidRDefault="00FD0311" w:rsidP="00374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DBF" w:rsidRDefault="00374DBF">
    <w:pPr>
      <w:pStyle w:val="Header"/>
    </w:pPr>
    <w:r>
      <w:t>March 29 – April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73C42"/>
    <w:rsid w:val="001245F6"/>
    <w:rsid w:val="00154EA3"/>
    <w:rsid w:val="002A3FEF"/>
    <w:rsid w:val="002B09E8"/>
    <w:rsid w:val="00374DBF"/>
    <w:rsid w:val="00394129"/>
    <w:rsid w:val="004131BC"/>
    <w:rsid w:val="006A4600"/>
    <w:rsid w:val="006B548C"/>
    <w:rsid w:val="00711988"/>
    <w:rsid w:val="0071271C"/>
    <w:rsid w:val="0077151B"/>
    <w:rsid w:val="00795BEA"/>
    <w:rsid w:val="007C089A"/>
    <w:rsid w:val="007C2CCE"/>
    <w:rsid w:val="007D1942"/>
    <w:rsid w:val="007E3097"/>
    <w:rsid w:val="00811357"/>
    <w:rsid w:val="00920C83"/>
    <w:rsid w:val="00A051FD"/>
    <w:rsid w:val="00B176A5"/>
    <w:rsid w:val="00C54A9D"/>
    <w:rsid w:val="00C605EA"/>
    <w:rsid w:val="00C64DDC"/>
    <w:rsid w:val="00D2010F"/>
    <w:rsid w:val="00DC0A1C"/>
    <w:rsid w:val="00DF58E5"/>
    <w:rsid w:val="00DF728B"/>
    <w:rsid w:val="00E32D26"/>
    <w:rsid w:val="00E50DC7"/>
    <w:rsid w:val="00E641F1"/>
    <w:rsid w:val="00ED54CF"/>
    <w:rsid w:val="00F24A60"/>
    <w:rsid w:val="00FD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93544"/>
  <w15:docId w15:val="{1DB76D40-86EB-4610-899D-0DA698CE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74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4DB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74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4D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\Desktop\Spring2016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5</cp:revision>
  <cp:lastPrinted>2012-09-17T06:57:00Z</cp:lastPrinted>
  <dcterms:created xsi:type="dcterms:W3CDTF">2016-04-05T17:02:00Z</dcterms:created>
  <dcterms:modified xsi:type="dcterms:W3CDTF">2016-04-28T18:19:00Z</dcterms:modified>
</cp:coreProperties>
</file>