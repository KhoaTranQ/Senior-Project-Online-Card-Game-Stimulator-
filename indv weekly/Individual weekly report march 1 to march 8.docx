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9717F9">
        <w:t>March 1 to March 8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9717F9">
        <w:t>1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9717F9">
      <w:r>
        <w:t>Research about the UML Diagram</w:t>
      </w:r>
    </w:p>
    <w:p w:rsidR="00003269" w:rsidRDefault="00003269"/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9717F9">
        <w:t>8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9717F9">
      <w:r>
        <w:t xml:space="preserve">About 3 hours on Tuesday at 10 pm to fix our UML diagram and then another 5 hours on Friday to talk about our project and how every been doing </w:t>
      </w:r>
    </w:p>
    <w:p w:rsidR="00003269" w:rsidRDefault="00003269"/>
    <w:p w:rsidR="0071271C" w:rsidRDefault="0071271C"/>
    <w:p w:rsidR="00003269" w:rsidRDefault="00003269">
      <w:r>
        <w:t>3. Documentation Activities ____</w:t>
      </w:r>
      <w:r w:rsidR="009717F9">
        <w:t>1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003269"/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9717F9">
        <w:t>1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9717F9">
      <w:r>
        <w:t xml:space="preserve">How </w:t>
      </w:r>
      <w:proofErr w:type="spellStart"/>
      <w:r>
        <w:t>im</w:t>
      </w:r>
      <w:proofErr w:type="spellEnd"/>
      <w:r>
        <w:t xml:space="preserve"> going to resize the screen with </w:t>
      </w:r>
      <w:proofErr w:type="spellStart"/>
      <w:r>
        <w:t>Gamemaker</w:t>
      </w:r>
      <w:proofErr w:type="spellEnd"/>
      <w:r>
        <w:t xml:space="preserve"> studio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9717F9">
        <w:t>2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9717F9">
      <w:r>
        <w:t>Resizable screen</w:t>
      </w:r>
    </w:p>
    <w:p w:rsidR="00003269" w:rsidRDefault="00003269"/>
    <w:p w:rsidR="00003269" w:rsidRDefault="00003269">
      <w:r>
        <w:t>6. Testing Activities   ______</w:t>
      </w:r>
      <w:r w:rsidR="009717F9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9717F9">
      <w:r>
        <w:t>Test some of our coding</w:t>
      </w:r>
    </w:p>
    <w:p w:rsidR="00003269" w:rsidRDefault="00003269"/>
    <w:p w:rsidR="0071271C" w:rsidRDefault="0071271C"/>
    <w:p w:rsidR="00003269" w:rsidRDefault="00003269">
      <w:r>
        <w:t>7. Other Project Related Activities ______</w:t>
      </w:r>
      <w:r w:rsidR="009717F9">
        <w:t>0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003269" w:rsidRDefault="00003269"/>
    <w:p w:rsidR="0071271C" w:rsidRDefault="0071271C"/>
    <w:p w:rsidR="0071271C" w:rsidRDefault="0071271C"/>
    <w:p w:rsidR="00C24EC5" w:rsidRDefault="00C24EC5"/>
    <w:p w:rsidR="00C24EC5" w:rsidRDefault="00C24EC5"/>
    <w:p w:rsidR="00C24EC5" w:rsidRDefault="00C24EC5"/>
    <w:p w:rsidR="00003269" w:rsidRDefault="00003269">
      <w:r>
        <w:t>8. Other Non-project Related Activities ___</w:t>
      </w:r>
      <w:r w:rsidR="00C24EC5">
        <w:t>1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C24EC5" w:rsidRPr="00C24EC5" w:rsidRDefault="00C24EC5">
      <w:r w:rsidRPr="00C24EC5">
        <w:t xml:space="preserve">Play other games that make by </w:t>
      </w:r>
      <w:proofErr w:type="spellStart"/>
      <w:r w:rsidRPr="00C24EC5">
        <w:t>GameMaker</w:t>
      </w:r>
      <w:proofErr w:type="spellEnd"/>
      <w:r w:rsidRPr="00C24EC5">
        <w:t xml:space="preserve"> studio and learn from them</w:t>
      </w:r>
    </w:p>
    <w:p w:rsidR="00C24EC5" w:rsidRDefault="00C24EC5">
      <w:pPr>
        <w:rPr>
          <w:b/>
        </w:rPr>
      </w:pPr>
    </w:p>
    <w:p w:rsidR="0071271C" w:rsidRDefault="0071271C">
      <w:pPr>
        <w:rPr>
          <w:b/>
        </w:rPr>
      </w:pPr>
    </w:p>
    <w:p w:rsidR="0071271C" w:rsidRPr="00E32D26" w:rsidRDefault="0071271C">
      <w:pPr>
        <w:rPr>
          <w:b/>
        </w:rPr>
      </w:pP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9717F9">
      <w:r>
        <w:t xml:space="preserve">I want to fix the </w:t>
      </w:r>
      <w:proofErr w:type="spellStart"/>
      <w:r>
        <w:t>resizeable</w:t>
      </w:r>
      <w:proofErr w:type="spellEnd"/>
      <w:r>
        <w:t xml:space="preserve"> screen so that it doesn’t not stretch the cards when drag the client out. 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85D" w:rsidRDefault="009A685D" w:rsidP="00D536D1">
      <w:r>
        <w:separator/>
      </w:r>
    </w:p>
  </w:endnote>
  <w:endnote w:type="continuationSeparator" w:id="0">
    <w:p w:rsidR="009A685D" w:rsidRDefault="009A685D" w:rsidP="00D5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D1" w:rsidRDefault="00D53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D1" w:rsidRDefault="00D536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D1" w:rsidRDefault="00D53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85D" w:rsidRDefault="009A685D" w:rsidP="00D536D1">
      <w:r>
        <w:separator/>
      </w:r>
    </w:p>
  </w:footnote>
  <w:footnote w:type="continuationSeparator" w:id="0">
    <w:p w:rsidR="009A685D" w:rsidRDefault="009A685D" w:rsidP="00D53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D1" w:rsidRDefault="00D536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D1" w:rsidRDefault="00D536D1">
    <w:pPr>
      <w:pStyle w:val="Header"/>
    </w:pPr>
    <w:r>
      <w:t xml:space="preserve">March 1 - </w:t>
    </w:r>
    <w:r>
      <w:t>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6D1" w:rsidRDefault="00D536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C"/>
    <w:rsid w:val="00003269"/>
    <w:rsid w:val="00073C42"/>
    <w:rsid w:val="002B09E8"/>
    <w:rsid w:val="00394129"/>
    <w:rsid w:val="00711988"/>
    <w:rsid w:val="0071271C"/>
    <w:rsid w:val="0077151B"/>
    <w:rsid w:val="007C089A"/>
    <w:rsid w:val="007C2CCE"/>
    <w:rsid w:val="00920C83"/>
    <w:rsid w:val="009717F9"/>
    <w:rsid w:val="009A685D"/>
    <w:rsid w:val="00A051FD"/>
    <w:rsid w:val="00C24EC5"/>
    <w:rsid w:val="00C54A9D"/>
    <w:rsid w:val="00C605EA"/>
    <w:rsid w:val="00C64DDC"/>
    <w:rsid w:val="00D2010F"/>
    <w:rsid w:val="00D536D1"/>
    <w:rsid w:val="00DC0A1C"/>
    <w:rsid w:val="00DF728B"/>
    <w:rsid w:val="00E32D26"/>
    <w:rsid w:val="00E50DC7"/>
    <w:rsid w:val="00E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8456B"/>
  <w15:docId w15:val="{B62C3DA2-1D0A-4112-A6CC-A7BD017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53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36D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53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536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k0040\Downloads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4</cp:revision>
  <cp:lastPrinted>2012-09-17T06:57:00Z</cp:lastPrinted>
  <dcterms:created xsi:type="dcterms:W3CDTF">2016-03-08T20:55:00Z</dcterms:created>
  <dcterms:modified xsi:type="dcterms:W3CDTF">2016-04-28T18:17:00Z</dcterms:modified>
</cp:coreProperties>
</file>