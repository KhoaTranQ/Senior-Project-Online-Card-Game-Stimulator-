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811357">
        <w:t>April 5</w:t>
      </w:r>
      <w:r w:rsidR="00404EFB">
        <w:t xml:space="preserve"> – April 12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404EFB">
        <w:t>3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04EFB">
      <w:r>
        <w:t xml:space="preserve">Importing files and transfer files to </w:t>
      </w:r>
      <w:proofErr w:type="spellStart"/>
      <w:r>
        <w:t>working_directory</w:t>
      </w:r>
      <w:proofErr w:type="spellEnd"/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811357">
        <w:t>6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Skype on Friday to divide jobs</w:t>
      </w:r>
      <w:r w:rsidR="00DF58E5">
        <w:t xml:space="preserve"> </w:t>
      </w:r>
      <w:r w:rsidR="006B548C">
        <w:t xml:space="preserve">and </w:t>
      </w:r>
      <w:r w:rsidR="006A4600">
        <w:t>show what we working on</w:t>
      </w:r>
    </w:p>
    <w:p w:rsidR="00811357" w:rsidRDefault="00404EFB">
      <w:r>
        <w:t xml:space="preserve">Skype on Saturday to test out the new MP engine with </w:t>
      </w:r>
      <w:proofErr w:type="spellStart"/>
      <w:r>
        <w:t>cody</w:t>
      </w:r>
      <w:proofErr w:type="spellEnd"/>
    </w:p>
    <w:p w:rsidR="0071271C" w:rsidRDefault="0071271C"/>
    <w:p w:rsidR="00003269" w:rsidRDefault="00003269">
      <w:r>
        <w:t>3. Documentation Activities ____</w:t>
      </w:r>
      <w:r w:rsidR="00404EFB">
        <w:t>0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811357" w:rsidRDefault="00811357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404EFB">
        <w:t>1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04EFB">
      <w:r>
        <w:t xml:space="preserve">Design context menu for the </w:t>
      </w:r>
      <w:proofErr w:type="spellStart"/>
      <w:r>
        <w:t>list_of_deck</w:t>
      </w:r>
      <w:proofErr w:type="spellEnd"/>
      <w:r>
        <w:t xml:space="preserve"> option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404EFB">
        <w:t>5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404EFB" w:rsidRDefault="00404EFB" w:rsidP="00404EFB">
      <w:r>
        <w:t xml:space="preserve">Importing files and transfer files to </w:t>
      </w:r>
      <w:proofErr w:type="spellStart"/>
      <w:r>
        <w:t>working_directory</w:t>
      </w:r>
      <w:proofErr w:type="spellEnd"/>
    </w:p>
    <w:p w:rsidR="00404EFB" w:rsidRDefault="00404EFB" w:rsidP="00404EFB">
      <w:r>
        <w:t>List out all of the deck in the Deck subdirectory</w:t>
      </w:r>
    </w:p>
    <w:p w:rsidR="00003269" w:rsidRDefault="00003269"/>
    <w:p w:rsidR="00003269" w:rsidRDefault="00003269">
      <w:r>
        <w:t>6. Testing Activities   ______</w:t>
      </w:r>
      <w:r w:rsidR="00811357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04EFB">
      <w:r>
        <w:t>Test engine and other smaller codes</w:t>
      </w:r>
    </w:p>
    <w:p w:rsidR="0071271C" w:rsidRDefault="0071271C"/>
    <w:p w:rsidR="00003269" w:rsidRDefault="00003269">
      <w:r>
        <w:t>7. Other Project Related Activities ______</w:t>
      </w:r>
      <w:r w:rsidR="006A4600">
        <w:t>0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003269" w:rsidRDefault="00003269"/>
    <w:p w:rsidR="0071271C" w:rsidRDefault="0071271C"/>
    <w:p w:rsidR="00003269" w:rsidRDefault="00003269">
      <w:r>
        <w:t>8. Other Non-project Related Activities ___</w:t>
      </w:r>
      <w:r w:rsidR="00811357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71271C">
      <w:pPr>
        <w:rPr>
          <w:b/>
        </w:rPr>
      </w:pP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404EFB">
      <w:r>
        <w:lastRenderedPageBreak/>
        <w:t xml:space="preserve">Fix errors 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117" w:rsidRDefault="00E17117" w:rsidP="0020511F">
      <w:r>
        <w:separator/>
      </w:r>
    </w:p>
  </w:endnote>
  <w:endnote w:type="continuationSeparator" w:id="0">
    <w:p w:rsidR="00E17117" w:rsidRDefault="00E17117" w:rsidP="0020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1F" w:rsidRDefault="00205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1F" w:rsidRDefault="00205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1F" w:rsidRDefault="00205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117" w:rsidRDefault="00E17117" w:rsidP="0020511F">
      <w:r>
        <w:separator/>
      </w:r>
    </w:p>
  </w:footnote>
  <w:footnote w:type="continuationSeparator" w:id="0">
    <w:p w:rsidR="00E17117" w:rsidRDefault="00E17117" w:rsidP="00205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1F" w:rsidRDefault="00205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1F" w:rsidRDefault="0020511F">
    <w:pPr>
      <w:pStyle w:val="Header"/>
    </w:pPr>
    <w:r>
      <w:t xml:space="preserve">April 5 - </w:t>
    </w:r>
    <w:r>
      <w:t>12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1F" w:rsidRDefault="00205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73C42"/>
    <w:rsid w:val="001245F6"/>
    <w:rsid w:val="00154EA3"/>
    <w:rsid w:val="0020511F"/>
    <w:rsid w:val="002A3FEF"/>
    <w:rsid w:val="002B09E8"/>
    <w:rsid w:val="00394129"/>
    <w:rsid w:val="003E43B3"/>
    <w:rsid w:val="00404EFB"/>
    <w:rsid w:val="004131BC"/>
    <w:rsid w:val="006A4600"/>
    <w:rsid w:val="006B548C"/>
    <w:rsid w:val="00711988"/>
    <w:rsid w:val="0071271C"/>
    <w:rsid w:val="0077151B"/>
    <w:rsid w:val="00795BEA"/>
    <w:rsid w:val="007C089A"/>
    <w:rsid w:val="007C2CCE"/>
    <w:rsid w:val="007D1942"/>
    <w:rsid w:val="00811357"/>
    <w:rsid w:val="00920C83"/>
    <w:rsid w:val="00A051FD"/>
    <w:rsid w:val="00BE42BA"/>
    <w:rsid w:val="00C54A9D"/>
    <w:rsid w:val="00C605EA"/>
    <w:rsid w:val="00C64DDC"/>
    <w:rsid w:val="00D2010F"/>
    <w:rsid w:val="00DC0A1C"/>
    <w:rsid w:val="00DF58E5"/>
    <w:rsid w:val="00DF728B"/>
    <w:rsid w:val="00E17117"/>
    <w:rsid w:val="00E32D26"/>
    <w:rsid w:val="00E50DC7"/>
    <w:rsid w:val="00E641F1"/>
    <w:rsid w:val="00ED54CF"/>
    <w:rsid w:val="00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B2F47"/>
  <w15:docId w15:val="{0E14FA71-F814-421A-952A-3E59A875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05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511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05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51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\Desktop\Spring2016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4</cp:revision>
  <cp:lastPrinted>2012-09-17T06:57:00Z</cp:lastPrinted>
  <dcterms:created xsi:type="dcterms:W3CDTF">2016-04-13T00:27:00Z</dcterms:created>
  <dcterms:modified xsi:type="dcterms:W3CDTF">2016-04-28T18:15:00Z</dcterms:modified>
</cp:coreProperties>
</file>